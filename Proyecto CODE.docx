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Pr="007555BD" w:rsidRDefault="007555BD" w:rsidP="002B21AE">
      <w:pPr>
        <w:pStyle w:val="Logotipo"/>
        <w:tabs>
          <w:tab w:val="left" w:pos="6282"/>
        </w:tabs>
        <w:rPr>
          <w:sz w:val="70"/>
          <w:szCs w:val="70"/>
        </w:rPr>
      </w:pPr>
      <w:r w:rsidRPr="007555BD">
        <w:rPr>
          <w:rFonts w:ascii="Century Gothic" w:hAnsi="Century Gothic"/>
          <w:sz w:val="70"/>
          <w:szCs w:val="70"/>
          <w:lang w:val="en-US" w:eastAsia="en-US"/>
        </w:rPr>
        <w:t xml:space="preserve">Proyecto CODE </w:t>
      </w:r>
    </w:p>
    <w:p w:rsidR="00E279B8" w:rsidRPr="007555BD" w:rsidRDefault="007555BD" w:rsidP="00E279B8">
      <w:pPr>
        <w:pStyle w:val="Subttulo"/>
        <w:rPr>
          <w:b/>
          <w:sz w:val="32"/>
          <w:szCs w:val="32"/>
        </w:rPr>
      </w:pPr>
      <w:r w:rsidRPr="007555BD">
        <w:rPr>
          <w:b/>
          <w:sz w:val="32"/>
          <w:szCs w:val="32"/>
        </w:rPr>
        <w:t>PARTICIPANTES:</w:t>
      </w:r>
    </w:p>
    <w:p w:rsidR="00E279B8" w:rsidRPr="007555BD" w:rsidRDefault="002B5B38" w:rsidP="00E279B8">
      <w:pPr>
        <w:pStyle w:val="Informacindecontacto"/>
        <w:rPr>
          <w:color w:val="595959" w:themeColor="text1" w:themeTint="A6"/>
          <w:sz w:val="32"/>
          <w:szCs w:val="32"/>
        </w:rPr>
      </w:pPr>
      <w:sdt>
        <w:sdtPr>
          <w:rPr>
            <w:color w:val="595959" w:themeColor="text1" w:themeTint="A6"/>
            <w:sz w:val="32"/>
            <w:szCs w:val="32"/>
          </w:rPr>
          <w:alias w:val="Escriba el nombre de la empresa:"/>
          <w:tag w:val=""/>
          <w:id w:val="442581965"/>
          <w:placeholder>
            <w:docPart w:val="DEA495EBF8164EAEB69A5DF92631E1D2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>
          <w:rPr>
            <w:color w:val="595959" w:themeColor="text1" w:themeTint="A6"/>
          </w:rPr>
        </w:sdtEndPr>
        <w:sdtContent>
          <w:r w:rsidR="007555BD" w:rsidRPr="007555BD">
            <w:rPr>
              <w:color w:val="595959" w:themeColor="text1" w:themeTint="A6"/>
              <w:sz w:val="32"/>
              <w:szCs w:val="32"/>
            </w:rPr>
            <w:t>bRENDA CASTRO</w:t>
          </w:r>
        </w:sdtContent>
      </w:sdt>
    </w:p>
    <w:p w:rsidR="00E279B8" w:rsidRPr="007555BD" w:rsidRDefault="002B5B38" w:rsidP="00714CE5">
      <w:pPr>
        <w:pStyle w:val="Informacindecontacto"/>
        <w:rPr>
          <w:color w:val="595959" w:themeColor="text1" w:themeTint="A6"/>
          <w:sz w:val="32"/>
          <w:szCs w:val="32"/>
        </w:rPr>
      </w:pPr>
      <w:sdt>
        <w:sdtPr>
          <w:rPr>
            <w:color w:val="595959" w:themeColor="text1" w:themeTint="A6"/>
            <w:sz w:val="32"/>
            <w:szCs w:val="32"/>
          </w:rPr>
          <w:alias w:val="Escriba la dirección de la empresa:"/>
          <w:tag w:val="Escriba la dirección de la empresa:"/>
          <w:id w:val="1489432431"/>
          <w:placeholder>
            <w:docPart w:val="97D22B447B784D0B851AE31DD09137DF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>
          <w:rPr>
            <w:color w:val="595959" w:themeColor="text1" w:themeTint="A6"/>
          </w:rPr>
        </w:sdtEndPr>
        <w:sdtContent>
          <w:r w:rsidR="007555BD" w:rsidRPr="007555BD">
            <w:rPr>
              <w:color w:val="595959" w:themeColor="text1" w:themeTint="A6"/>
              <w:sz w:val="32"/>
              <w:szCs w:val="32"/>
            </w:rPr>
            <w:t>CRISTINA COMESAÑA</w:t>
          </w:r>
        </w:sdtContent>
      </w:sdt>
    </w:p>
    <w:p w:rsidR="00907CBB" w:rsidRDefault="00907CBB" w:rsidP="007555BD">
      <w:pPr>
        <w:pStyle w:val="Ttulo1"/>
        <w:ind w:left="0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</w:p>
    <w:p w:rsidR="007555BD" w:rsidRDefault="007555BD" w:rsidP="007555BD"/>
    <w:p w:rsidR="007555BD" w:rsidRDefault="007555BD" w:rsidP="007555BD"/>
    <w:p w:rsidR="007555BD" w:rsidRDefault="007555BD" w:rsidP="007555BD"/>
    <w:p w:rsidR="007555BD" w:rsidRDefault="007555BD" w:rsidP="007555BD"/>
    <w:p w:rsidR="007555BD" w:rsidRDefault="007555BD" w:rsidP="007555BD"/>
    <w:p w:rsidR="007555BD" w:rsidRDefault="007555BD" w:rsidP="007555BD"/>
    <w:p w:rsidR="007555BD" w:rsidRPr="007555BD" w:rsidRDefault="007555BD" w:rsidP="007555BD"/>
    <w:p w:rsidR="007555BD" w:rsidRPr="007555BD" w:rsidRDefault="007555BD" w:rsidP="007555BD">
      <w:pPr>
        <w:pStyle w:val="Ttulo2"/>
      </w:pPr>
    </w:p>
    <w:sdt>
      <w:sdtPr>
        <w:id w:val="-3652984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aps w:val="0"/>
          <w:color w:val="auto"/>
          <w:kern w:val="0"/>
          <w:sz w:val="22"/>
          <w:szCs w:val="22"/>
          <w:lang w:eastAsia="es-ES"/>
          <w14:ligatures w14:val="none"/>
        </w:rPr>
      </w:sdtEndPr>
      <w:sdtContent>
        <w:p w:rsidR="00E2130A" w:rsidRDefault="00E2130A">
          <w:pPr>
            <w:pStyle w:val="TtuloTDC"/>
          </w:pPr>
          <w:r>
            <w:t>indice</w:t>
          </w:r>
        </w:p>
        <w:p w:rsidR="00E76CF6" w:rsidRPr="00E76CF6" w:rsidRDefault="00E76CF6" w:rsidP="00E76CF6">
          <w:pPr>
            <w:pStyle w:val="TDC2"/>
            <w:ind w:left="0"/>
            <w:rPr>
              <w:b/>
            </w:rPr>
          </w:pPr>
          <w:r>
            <w:rPr>
              <w:b/>
            </w:rPr>
            <w:t>Descripción inicial</w:t>
          </w:r>
          <w:r>
            <w:ptab w:relativeTo="margin" w:alignment="right" w:leader="dot"/>
          </w:r>
        </w:p>
        <w:p w:rsidR="00E2130A" w:rsidRPr="00E76CF6" w:rsidRDefault="00E2130A" w:rsidP="00E2130A">
          <w:pPr>
            <w:pStyle w:val="TDC1"/>
          </w:pPr>
          <w:r w:rsidRPr="00E76CF6">
            <w:rPr>
              <w:b/>
              <w:bCs/>
            </w:rPr>
            <w:t>Objetivos iniciales</w:t>
          </w:r>
          <w:r w:rsidRPr="00E76CF6">
            <w:ptab w:relativeTo="margin" w:alignment="right" w:leader="dot"/>
          </w:r>
        </w:p>
        <w:p w:rsidR="00E2130A" w:rsidRPr="00E76CF6" w:rsidRDefault="00E2130A">
          <w:pPr>
            <w:pStyle w:val="TDC1"/>
            <w:rPr>
              <w:color w:val="595959" w:themeColor="text1" w:themeTint="A6"/>
            </w:rPr>
          </w:pPr>
          <w:r w:rsidRPr="00E76CF6">
            <w:rPr>
              <w:b/>
              <w:bCs/>
            </w:rPr>
            <w:t>Herramientas</w:t>
          </w:r>
          <w:r w:rsidRPr="00E76CF6">
            <w:ptab w:relativeTo="margin" w:alignment="right" w:leader="dot"/>
          </w:r>
        </w:p>
        <w:p w:rsidR="00E2130A" w:rsidRDefault="00E2130A" w:rsidP="00E2130A">
          <w:pPr>
            <w:pStyle w:val="TDC2"/>
            <w:ind w:left="216"/>
          </w:pPr>
          <w:r>
            <w:t>IDE</w:t>
          </w:r>
          <w:r>
            <w:ptab w:relativeTo="margin" w:alignment="right" w:leader="dot"/>
          </w:r>
        </w:p>
        <w:p w:rsidR="00D374C0" w:rsidRDefault="00E2130A" w:rsidP="00D374C0">
          <w:pPr>
            <w:pStyle w:val="TDC2"/>
            <w:ind w:left="216"/>
          </w:pPr>
          <w:r>
            <w:t>Lenguaje de programación</w:t>
          </w:r>
          <w:r>
            <w:ptab w:relativeTo="margin" w:alignment="right" w:leader="dot"/>
          </w:r>
        </w:p>
        <w:p w:rsidR="00D374C0" w:rsidRDefault="00D374C0" w:rsidP="00D374C0">
          <w:pPr>
            <w:pStyle w:val="TDC2"/>
            <w:ind w:left="216"/>
          </w:pPr>
          <w:r>
            <w:t>Otras herramientas</w:t>
          </w:r>
          <w:r>
            <w:ptab w:relativeTo="margin" w:alignment="right" w:leader="dot"/>
          </w:r>
        </w:p>
        <w:p w:rsidR="00D374C0" w:rsidRDefault="00D374C0" w:rsidP="00D374C0">
          <w:pPr>
            <w:pStyle w:val="TDC2"/>
            <w:ind w:left="0"/>
          </w:pPr>
          <w:r>
            <w:rPr>
              <w:b/>
            </w:rPr>
            <w:t>Planificación inicial</w:t>
          </w:r>
          <w:r>
            <w:ptab w:relativeTo="margin" w:alignment="right" w:leader="dot"/>
          </w:r>
        </w:p>
        <w:p w:rsidR="00D374C0" w:rsidRDefault="00D374C0" w:rsidP="00D374C0">
          <w:pPr>
            <w:pStyle w:val="TDC2"/>
            <w:ind w:left="216"/>
          </w:pPr>
          <w:r>
            <w:t>Objetivos</w:t>
          </w:r>
          <w:r>
            <w:ptab w:relativeTo="margin" w:alignment="right" w:leader="dot"/>
          </w:r>
        </w:p>
        <w:p w:rsidR="00D374C0" w:rsidRPr="00E2130A" w:rsidRDefault="00D374C0" w:rsidP="00D374C0">
          <w:pPr>
            <w:pStyle w:val="TDC2"/>
            <w:ind w:left="216"/>
          </w:pPr>
          <w:r>
            <w:t>Pseudocódigos</w:t>
          </w:r>
          <w:r>
            <w:ptab w:relativeTo="margin" w:alignment="right" w:leader="dot"/>
          </w:r>
        </w:p>
        <w:p w:rsidR="00D374C0" w:rsidRPr="00E2130A" w:rsidRDefault="00D374C0" w:rsidP="00D374C0">
          <w:pPr>
            <w:pStyle w:val="TDC2"/>
            <w:ind w:left="216"/>
          </w:pPr>
          <w:r>
            <w:t>Diagramas</w:t>
          </w:r>
          <w:r>
            <w:ptab w:relativeTo="margin" w:alignment="right" w:leader="dot"/>
          </w:r>
        </w:p>
        <w:p w:rsidR="00D374C0" w:rsidRPr="00E2130A" w:rsidRDefault="00D374C0" w:rsidP="00D374C0">
          <w:pPr>
            <w:pStyle w:val="TDC2"/>
            <w:ind w:left="0" w:firstLine="216"/>
          </w:pPr>
          <w:r>
            <w:t>Primera ejecución exitosa</w:t>
          </w:r>
          <w:r>
            <w:ptab w:relativeTo="margin" w:alignment="right" w:leader="dot"/>
          </w:r>
        </w:p>
        <w:p w:rsidR="00D374C0" w:rsidRPr="00E2130A" w:rsidRDefault="00D374C0" w:rsidP="00D374C0">
          <w:pPr>
            <w:pStyle w:val="TDC2"/>
            <w:ind w:left="0"/>
          </w:pPr>
          <w:r>
            <w:rPr>
              <w:b/>
            </w:rPr>
            <w:t>Documentación</w:t>
          </w:r>
          <w:r>
            <w:ptab w:relativeTo="margin" w:alignment="right" w:leader="dot"/>
          </w:r>
        </w:p>
        <w:p w:rsidR="00D374C0" w:rsidRPr="00E2130A" w:rsidRDefault="00D374C0" w:rsidP="00D374C0">
          <w:pPr>
            <w:pStyle w:val="TDC2"/>
            <w:ind w:left="216"/>
          </w:pPr>
          <w:r>
            <w:t>Diagrama UML</w:t>
          </w:r>
          <w:r>
            <w:ptab w:relativeTo="margin" w:alignment="right" w:leader="dot"/>
          </w:r>
        </w:p>
        <w:p w:rsidR="00D374C0" w:rsidRPr="00E2130A" w:rsidRDefault="00D374C0" w:rsidP="00D374C0">
          <w:pPr>
            <w:pStyle w:val="TDC2"/>
            <w:ind w:left="216"/>
          </w:pPr>
          <w:r>
            <w:t>Diagrama de usos</w:t>
          </w:r>
          <w:r>
            <w:ptab w:relativeTo="margin" w:alignment="right" w:leader="dot"/>
          </w:r>
        </w:p>
        <w:p w:rsidR="00D374C0" w:rsidRPr="00E2130A" w:rsidRDefault="00D374C0" w:rsidP="00D374C0">
          <w:pPr>
            <w:pStyle w:val="TDC2"/>
            <w:ind w:left="216"/>
          </w:pPr>
          <w:proofErr w:type="spellStart"/>
          <w:r>
            <w:t>Javadoc</w:t>
          </w:r>
          <w:proofErr w:type="spellEnd"/>
          <w:r>
            <w:ptab w:relativeTo="margin" w:alignment="right" w:leader="dot"/>
          </w:r>
        </w:p>
        <w:p w:rsidR="00E2130A" w:rsidRPr="00E2130A" w:rsidRDefault="00D374C0" w:rsidP="00E76CF6">
          <w:pPr>
            <w:pStyle w:val="TDC2"/>
            <w:ind w:left="0"/>
          </w:pPr>
          <w:r>
            <w:rPr>
              <w:b/>
            </w:rPr>
            <w:t>Probas</w:t>
          </w:r>
          <w:r>
            <w:ptab w:relativeTo="margin" w:alignment="right" w:leader="dot"/>
          </w:r>
        </w:p>
      </w:sdtContent>
    </w:sdt>
    <w:p w:rsidR="009C4797" w:rsidRDefault="009C4797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9C4797">
      <w:pPr>
        <w:pStyle w:val="Prrafodelista"/>
        <w:ind w:left="360"/>
      </w:pPr>
    </w:p>
    <w:p w:rsidR="00E76CF6" w:rsidRDefault="00E76CF6" w:rsidP="00E76CF6">
      <w:pPr>
        <w:pStyle w:val="Ttulo2"/>
      </w:pPr>
      <w:r>
        <w:t>descripción inicial</w:t>
      </w:r>
    </w:p>
    <w:p w:rsidR="00E76CF6" w:rsidRDefault="00F30C7F" w:rsidP="00E76CF6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Esta App Software contará con dos partes fundamentales:</w:t>
      </w:r>
    </w:p>
    <w:p w:rsidR="00F30C7F" w:rsidRDefault="00F30C7F" w:rsidP="00F30C7F">
      <w:pPr>
        <w:pStyle w:val="Prrafodelista"/>
        <w:numPr>
          <w:ilvl w:val="0"/>
          <w:numId w:val="14"/>
        </w:numPr>
        <w:rPr>
          <w:rFonts w:ascii="Century Gothic" w:hAnsi="Century Gothic"/>
          <w:sz w:val="18"/>
          <w:szCs w:val="18"/>
        </w:rPr>
      </w:pPr>
      <w:proofErr w:type="spellStart"/>
      <w:r>
        <w:rPr>
          <w:rFonts w:ascii="Century Gothic" w:hAnsi="Century Gothic"/>
          <w:sz w:val="18"/>
          <w:szCs w:val="18"/>
        </w:rPr>
        <w:t>Frontend</w:t>
      </w:r>
      <w:proofErr w:type="spellEnd"/>
      <w:r>
        <w:rPr>
          <w:rFonts w:ascii="Century Gothic" w:hAnsi="Century Gothic"/>
          <w:sz w:val="18"/>
          <w:szCs w:val="18"/>
        </w:rPr>
        <w:t>: Parte visible con la que interactúa el usuario final consumidor del contenido.</w:t>
      </w:r>
    </w:p>
    <w:p w:rsidR="00F30C7F" w:rsidRDefault="00F30C7F" w:rsidP="00F30C7F">
      <w:pPr>
        <w:pStyle w:val="Prrafodelista"/>
        <w:numPr>
          <w:ilvl w:val="0"/>
          <w:numId w:val="14"/>
        </w:numPr>
        <w:rPr>
          <w:rFonts w:ascii="Century Gothic" w:hAnsi="Century Gothic"/>
          <w:sz w:val="18"/>
          <w:szCs w:val="18"/>
        </w:rPr>
      </w:pPr>
      <w:proofErr w:type="spellStart"/>
      <w:r>
        <w:rPr>
          <w:rFonts w:ascii="Century Gothic" w:hAnsi="Century Gothic"/>
          <w:sz w:val="18"/>
          <w:szCs w:val="18"/>
        </w:rPr>
        <w:t>Backend</w:t>
      </w:r>
      <w:proofErr w:type="spellEnd"/>
      <w:r>
        <w:rPr>
          <w:rFonts w:ascii="Century Gothic" w:hAnsi="Century Gothic"/>
          <w:sz w:val="18"/>
          <w:szCs w:val="18"/>
        </w:rPr>
        <w:t>: Parte invisible con la que interactúa el usuario interno creador del contenido.</w:t>
      </w:r>
    </w:p>
    <w:p w:rsidR="00F30C7F" w:rsidRDefault="00F30C7F" w:rsidP="00F30C7F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Será un agregador de contenido alrededor de un evento deportivo. Que va solucionar necesidades, inquietudes…, del consumidor, como puede ser un deportista, turista, familiar….</w:t>
      </w:r>
    </w:p>
    <w:p w:rsidR="00F30C7F" w:rsidRDefault="00F30C7F" w:rsidP="00F30C7F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Contará con:</w:t>
      </w:r>
    </w:p>
    <w:p w:rsidR="00F30C7F" w:rsidRDefault="00F30C7F" w:rsidP="00F30C7F">
      <w:pPr>
        <w:pStyle w:val="Prrafodelista"/>
        <w:numPr>
          <w:ilvl w:val="0"/>
          <w:numId w:val="1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Marcadores con datos deportivos.</w:t>
      </w:r>
    </w:p>
    <w:p w:rsidR="00F30C7F" w:rsidRDefault="00F30C7F" w:rsidP="00F30C7F">
      <w:pPr>
        <w:pStyle w:val="Prrafodelista"/>
        <w:numPr>
          <w:ilvl w:val="0"/>
          <w:numId w:val="1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Avisos importantes</w:t>
      </w:r>
    </w:p>
    <w:p w:rsidR="00F30C7F" w:rsidRDefault="00F30C7F" w:rsidP="00F30C7F">
      <w:pPr>
        <w:pStyle w:val="Prrafodelista"/>
        <w:numPr>
          <w:ilvl w:val="0"/>
          <w:numId w:val="1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Alertas</w:t>
      </w:r>
    </w:p>
    <w:p w:rsidR="00F30C7F" w:rsidRDefault="00F30C7F" w:rsidP="00F30C7F">
      <w:pPr>
        <w:pStyle w:val="Prrafodelista"/>
        <w:numPr>
          <w:ilvl w:val="0"/>
          <w:numId w:val="1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Personalización de las notificaciones</w:t>
      </w:r>
    </w:p>
    <w:p w:rsidR="00F30C7F" w:rsidRPr="00F30C7F" w:rsidRDefault="00F30C7F" w:rsidP="00F30C7F">
      <w:pPr>
        <w:pStyle w:val="Prrafodelista"/>
        <w:numPr>
          <w:ilvl w:val="0"/>
          <w:numId w:val="1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Retroalimentación y </w:t>
      </w:r>
      <w:proofErr w:type="spellStart"/>
      <w:r>
        <w:rPr>
          <w:rFonts w:ascii="Century Gothic" w:hAnsi="Century Gothic"/>
          <w:sz w:val="18"/>
          <w:szCs w:val="18"/>
        </w:rPr>
        <w:t>feedback</w:t>
      </w:r>
      <w:proofErr w:type="spellEnd"/>
      <w:r>
        <w:rPr>
          <w:rFonts w:ascii="Century Gothic" w:hAnsi="Century Gothic"/>
          <w:sz w:val="18"/>
          <w:szCs w:val="18"/>
        </w:rPr>
        <w:t xml:space="preserve"> de los usuarios.</w:t>
      </w:r>
      <w:bookmarkStart w:id="0" w:name="_GoBack"/>
      <w:bookmarkEnd w:id="0"/>
    </w:p>
    <w:sectPr w:rsidR="00F30C7F" w:rsidRPr="00F30C7F" w:rsidSect="00E37F9F">
      <w:headerReference w:type="default" r:id="rId9"/>
      <w:footerReference w:type="default" r:id="rId10"/>
      <w:headerReference w:type="first" r:id="rId11"/>
      <w:pgSz w:w="11906" w:h="16838" w:code="9"/>
      <w:pgMar w:top="1474" w:right="1440" w:bottom="158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B38" w:rsidRDefault="002B5B38">
      <w:r>
        <w:separator/>
      </w:r>
    </w:p>
    <w:p w:rsidR="002B5B38" w:rsidRDefault="002B5B38"/>
  </w:endnote>
  <w:endnote w:type="continuationSeparator" w:id="0">
    <w:p w:rsidR="002B5B38" w:rsidRDefault="002B5B38">
      <w:r>
        <w:continuationSeparator/>
      </w:r>
    </w:p>
    <w:p w:rsidR="002B5B38" w:rsidRDefault="002B5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5BD" w:rsidRDefault="007555BD">
    <w:pPr>
      <w:tabs>
        <w:tab w:val="center" w:pos="4550"/>
        <w:tab w:val="left" w:pos="5818"/>
      </w:tabs>
      <w:ind w:right="260"/>
      <w:jc w:val="right"/>
      <w:rPr>
        <w:color w:val="3B2F2A" w:themeColor="text2" w:themeShade="80"/>
        <w:sz w:val="24"/>
        <w:szCs w:val="24"/>
      </w:rPr>
    </w:pPr>
    <w:r>
      <w:rPr>
        <w:color w:val="B29C93" w:themeColor="text2" w:themeTint="99"/>
        <w:spacing w:val="60"/>
        <w:sz w:val="24"/>
        <w:szCs w:val="24"/>
      </w:rPr>
      <w:t>Página</w:t>
    </w:r>
    <w:r>
      <w:rPr>
        <w:color w:val="B29C93" w:themeColor="text2" w:themeTint="99"/>
        <w:sz w:val="24"/>
        <w:szCs w:val="24"/>
      </w:rPr>
      <w:t xml:space="preserve"> </w:t>
    </w:r>
    <w:r>
      <w:rPr>
        <w:color w:val="59473F" w:themeColor="text2" w:themeShade="BF"/>
        <w:sz w:val="24"/>
        <w:szCs w:val="24"/>
      </w:rPr>
      <w:fldChar w:fldCharType="begin"/>
    </w:r>
    <w:r>
      <w:rPr>
        <w:color w:val="59473F" w:themeColor="text2" w:themeShade="BF"/>
        <w:sz w:val="24"/>
        <w:szCs w:val="24"/>
      </w:rPr>
      <w:instrText>PAGE   \* MERGEFORMAT</w:instrText>
    </w:r>
    <w:r>
      <w:rPr>
        <w:color w:val="59473F" w:themeColor="text2" w:themeShade="BF"/>
        <w:sz w:val="24"/>
        <w:szCs w:val="24"/>
      </w:rPr>
      <w:fldChar w:fldCharType="separate"/>
    </w:r>
    <w:r>
      <w:rPr>
        <w:color w:val="59473F" w:themeColor="text2" w:themeShade="BF"/>
        <w:sz w:val="24"/>
        <w:szCs w:val="24"/>
      </w:rPr>
      <w:t>1</w:t>
    </w:r>
    <w:r>
      <w:rPr>
        <w:color w:val="59473F" w:themeColor="text2" w:themeShade="BF"/>
        <w:sz w:val="24"/>
        <w:szCs w:val="24"/>
      </w:rPr>
      <w:fldChar w:fldCharType="end"/>
    </w:r>
    <w:r>
      <w:rPr>
        <w:color w:val="59473F" w:themeColor="text2" w:themeShade="BF"/>
        <w:sz w:val="24"/>
        <w:szCs w:val="24"/>
      </w:rPr>
      <w:t xml:space="preserve"> | </w:t>
    </w:r>
    <w:r>
      <w:rPr>
        <w:color w:val="59473F" w:themeColor="text2" w:themeShade="BF"/>
        <w:sz w:val="24"/>
        <w:szCs w:val="24"/>
      </w:rPr>
      <w:fldChar w:fldCharType="begin"/>
    </w:r>
    <w:r>
      <w:rPr>
        <w:color w:val="59473F" w:themeColor="text2" w:themeShade="BF"/>
        <w:sz w:val="24"/>
        <w:szCs w:val="24"/>
      </w:rPr>
      <w:instrText>NUMPAGES  \* Arabic  \* MERGEFORMAT</w:instrText>
    </w:r>
    <w:r>
      <w:rPr>
        <w:color w:val="59473F" w:themeColor="text2" w:themeShade="BF"/>
        <w:sz w:val="24"/>
        <w:szCs w:val="24"/>
      </w:rPr>
      <w:fldChar w:fldCharType="separate"/>
    </w:r>
    <w:r>
      <w:rPr>
        <w:color w:val="59473F" w:themeColor="text2" w:themeShade="BF"/>
        <w:sz w:val="24"/>
        <w:szCs w:val="24"/>
      </w:rPr>
      <w:t>1</w:t>
    </w:r>
    <w:r>
      <w:rPr>
        <w:color w:val="59473F" w:themeColor="text2" w:themeShade="BF"/>
        <w:sz w:val="24"/>
        <w:szCs w:val="24"/>
      </w:rPr>
      <w:fldChar w:fldCharType="end"/>
    </w:r>
  </w:p>
  <w:p w:rsidR="00907CBB" w:rsidRDefault="00907C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B38" w:rsidRDefault="002B5B38">
      <w:r>
        <w:separator/>
      </w:r>
    </w:p>
    <w:p w:rsidR="002B5B38" w:rsidRDefault="002B5B38"/>
  </w:footnote>
  <w:footnote w:type="continuationSeparator" w:id="0">
    <w:p w:rsidR="002B5B38" w:rsidRDefault="002B5B38">
      <w:r>
        <w:continuationSeparator/>
      </w:r>
    </w:p>
    <w:p w:rsidR="002B5B38" w:rsidRDefault="002B5B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CBB" w:rsidRPr="007555BD" w:rsidRDefault="007555BD">
    <w:pPr>
      <w:pStyle w:val="Encabezado"/>
      <w:rPr>
        <w:rFonts w:ascii="Century Gothic" w:hAnsi="Century Gothic"/>
        <w:sz w:val="20"/>
        <w:szCs w:val="20"/>
      </w:rPr>
    </w:pPr>
    <w:r w:rsidRPr="007555BD">
      <w:rPr>
        <w:rFonts w:ascii="Century Gothic" w:hAnsi="Century Gothic"/>
        <w:sz w:val="20"/>
        <w:szCs w:val="20"/>
      </w:rPr>
      <w:t>Proyecto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 w:rsidP="007555BD">
    <w:pPr>
      <w:pStyle w:val="Ttulo2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upo 2" descr="Barra lateral decorativa de portada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ángulo 3" descr="Barra lateral decorativa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ángulo 5" descr="Barra lateral decorativa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3E8E5F4" id="Grupo 2" o:spid="_x0000_s1026" alt="Barra lateral decorativa de portada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">
              <v:rect id="Rectángulo 3" o:spid="_x0000_s1027" alt="Barra lateral decorativa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ángulo 5" o:spid="_x0000_s1028" alt="Barra lateral decorativa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A7917"/>
    <w:multiLevelType w:val="hybridMultilevel"/>
    <w:tmpl w:val="F7E813A6"/>
    <w:lvl w:ilvl="0" w:tplc="4DF07160">
      <w:numFmt w:val="bullet"/>
      <w:lvlText w:val="-"/>
      <w:lvlJc w:val="left"/>
      <w:pPr>
        <w:ind w:left="432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263F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4C3CD2"/>
    <w:multiLevelType w:val="hybridMultilevel"/>
    <w:tmpl w:val="E618E6B2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BD"/>
    <w:rsid w:val="00067E02"/>
    <w:rsid w:val="00107CB6"/>
    <w:rsid w:val="0013333F"/>
    <w:rsid w:val="00193898"/>
    <w:rsid w:val="001E1916"/>
    <w:rsid w:val="002B21AE"/>
    <w:rsid w:val="002B5B38"/>
    <w:rsid w:val="00312DD5"/>
    <w:rsid w:val="0033593E"/>
    <w:rsid w:val="004534A5"/>
    <w:rsid w:val="004566FA"/>
    <w:rsid w:val="00495232"/>
    <w:rsid w:val="004A188D"/>
    <w:rsid w:val="004A4EC4"/>
    <w:rsid w:val="005331CA"/>
    <w:rsid w:val="005504AE"/>
    <w:rsid w:val="00580299"/>
    <w:rsid w:val="00660B21"/>
    <w:rsid w:val="00714CE5"/>
    <w:rsid w:val="007225FB"/>
    <w:rsid w:val="00736E05"/>
    <w:rsid w:val="007555BD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9C4797"/>
    <w:rsid w:val="00A72CC5"/>
    <w:rsid w:val="00B55F12"/>
    <w:rsid w:val="00B7223D"/>
    <w:rsid w:val="00B85124"/>
    <w:rsid w:val="00B87079"/>
    <w:rsid w:val="00C41938"/>
    <w:rsid w:val="00C64B77"/>
    <w:rsid w:val="00CB5473"/>
    <w:rsid w:val="00D374C0"/>
    <w:rsid w:val="00DA0B66"/>
    <w:rsid w:val="00DD6D92"/>
    <w:rsid w:val="00E2130A"/>
    <w:rsid w:val="00E279B8"/>
    <w:rsid w:val="00E37F9F"/>
    <w:rsid w:val="00E756E6"/>
    <w:rsid w:val="00E76CF6"/>
    <w:rsid w:val="00EA05B8"/>
    <w:rsid w:val="00EB203B"/>
    <w:rsid w:val="00ED7F4D"/>
    <w:rsid w:val="00F064DC"/>
    <w:rsid w:val="00F3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58FB65"/>
  <w15:docId w15:val="{2B3F5C1B-C902-4843-8616-8EB811DD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tulo1">
    <w:name w:val="heading 1"/>
    <w:basedOn w:val="Normal"/>
    <w:next w:val="Normal"/>
    <w:link w:val="Ttulo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-nfasis11">
    <w:name w:val="Tabla de cuadrícul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Cuadrculadetablaclara1">
    <w:name w:val="Cuadrícula de tabla clara1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3333F"/>
    <w:rPr>
      <w:color w:val="595959" w:themeColor="text1" w:themeTint="A6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normal4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1clara-nfasis61">
    <w:name w:val="Tabla de list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cabezado">
    <w:name w:val="header"/>
    <w:basedOn w:val="Normal"/>
    <w:link w:val="EncabezadoCar"/>
    <w:uiPriority w:val="2"/>
    <w:unhideWhenUsed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2"/>
  </w:style>
  <w:style w:type="paragraph" w:styleId="Piedepgina">
    <w:name w:val="footer"/>
    <w:basedOn w:val="Normal"/>
    <w:link w:val="PiedepginaCar"/>
    <w:uiPriority w:val="99"/>
    <w:unhideWhenUsed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/>
  </w:style>
  <w:style w:type="table" w:customStyle="1" w:styleId="Tabladecuadrcula1clara-nfasis11">
    <w:name w:val="Tabla de cuadrícula 1 clara - Énfasis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pPr>
      <w:spacing w:after="0"/>
      <w:jc w:val="right"/>
    </w:pPr>
    <w:rPr>
      <w:caps/>
    </w:rPr>
  </w:style>
  <w:style w:type="table" w:customStyle="1" w:styleId="Tabladecuadrcula3-nfasis31">
    <w:name w:val="Tabla de cuadrícula 3 - Énfasis 3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Textodelatabla">
    <w:name w:val="Texto de la tabla"/>
    <w:basedOn w:val="Normal"/>
    <w:uiPriority w:val="1"/>
    <w:qFormat/>
    <w:pPr>
      <w:spacing w:before="120" w:after="0"/>
    </w:pPr>
  </w:style>
  <w:style w:type="table" w:customStyle="1" w:styleId="Tabladelista6concolores-nfasis21">
    <w:name w:val="Tabla de lista 6 con colores - Énfasis 21"/>
    <w:basedOn w:val="Tabla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1Claro-nfasis21">
    <w:name w:val="Tabla de cuadrícula 1 Claro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convietas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n">
    <w:name w:val="Imagen"/>
    <w:basedOn w:val="Normal"/>
    <w:qFormat/>
    <w:rsid w:val="00E279B8"/>
    <w:pPr>
      <w:spacing w:before="5760" w:after="0" w:line="720" w:lineRule="auto"/>
      <w:jc w:val="right"/>
    </w:pPr>
  </w:style>
  <w:style w:type="character" w:styleId="nfasisintenso">
    <w:name w:val="Intense Emphasis"/>
    <w:basedOn w:val="Fuentedeprrafopredeter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3333F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D9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D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55B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2130A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E2130A"/>
    <w:pPr>
      <w:spacing w:after="100" w:line="259" w:lineRule="auto"/>
      <w:ind w:left="220" w:right="0"/>
    </w:pPr>
    <w:rPr>
      <w:rFonts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2130A"/>
    <w:pPr>
      <w:spacing w:after="100" w:line="259" w:lineRule="auto"/>
      <w:ind w:left="440" w:right="0"/>
    </w:pPr>
    <w:rPr>
      <w:rFonts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104\AppData\Roaming\Microsoft\Templates\Plan%20de%20comunicaci&#243;n%20de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A495EBF8164EAEB69A5DF92631E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37289-8F16-4E9B-BF0A-000246D6B6F2}"/>
      </w:docPartPr>
      <w:docPartBody>
        <w:p w:rsidR="00000000" w:rsidRDefault="002D6B13">
          <w:pPr>
            <w:pStyle w:val="DEA495EBF8164EAEB69A5DF92631E1D2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97D22B447B784D0B851AE31DD0913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F8ED1-19C6-4291-A195-E015430E27B6}"/>
      </w:docPartPr>
      <w:docPartBody>
        <w:p w:rsidR="00000000" w:rsidRDefault="002D6B13">
          <w:pPr>
            <w:pStyle w:val="97D22B447B784D0B851AE31DD09137DF"/>
          </w:pPr>
          <w:r>
            <w:rPr>
              <w:lang w:bidi="es-ES"/>
            </w:rPr>
            <w:t>Dirección de la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9E"/>
    <w:rsid w:val="002D6B13"/>
    <w:rsid w:val="0090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2856A0A8BE4DACB6F96759C2FD0A7F">
    <w:name w:val="C32856A0A8BE4DACB6F96759C2FD0A7F"/>
  </w:style>
  <w:style w:type="paragraph" w:customStyle="1" w:styleId="5882623AFC93466D9245C24941291378">
    <w:name w:val="5882623AFC93466D9245C24941291378"/>
  </w:style>
  <w:style w:type="paragraph" w:customStyle="1" w:styleId="AB823691FA5D4A6C8B336CF22EB2E15A">
    <w:name w:val="AB823691FA5D4A6C8B336CF22EB2E15A"/>
  </w:style>
  <w:style w:type="paragraph" w:customStyle="1" w:styleId="ECFA34941B9F424296978FC5ADDC6B50">
    <w:name w:val="ECFA34941B9F424296978FC5ADDC6B50"/>
  </w:style>
  <w:style w:type="paragraph" w:customStyle="1" w:styleId="492A1D560DF04C2D8B30358FD4CD9539">
    <w:name w:val="492A1D560DF04C2D8B30358FD4CD9539"/>
  </w:style>
  <w:style w:type="paragraph" w:customStyle="1" w:styleId="DEA495EBF8164EAEB69A5DF92631E1D2">
    <w:name w:val="DEA495EBF8164EAEB69A5DF92631E1D2"/>
  </w:style>
  <w:style w:type="paragraph" w:customStyle="1" w:styleId="97D22B447B784D0B851AE31DD09137DF">
    <w:name w:val="97D22B447B784D0B851AE31DD09137DF"/>
  </w:style>
  <w:style w:type="paragraph" w:customStyle="1" w:styleId="6243D98B300E48169B7F233D0064D40A">
    <w:name w:val="6243D98B300E48169B7F233D0064D40A"/>
  </w:style>
  <w:style w:type="paragraph" w:customStyle="1" w:styleId="E052250191DF4B8D850C7DB8BFED94E6">
    <w:name w:val="E052250191DF4B8D850C7DB8BFED94E6"/>
  </w:style>
  <w:style w:type="paragraph" w:customStyle="1" w:styleId="23C8DD5A520D4E90BBFEC5E6528E3D74">
    <w:name w:val="23C8DD5A520D4E90BBFEC5E6528E3D74"/>
  </w:style>
  <w:style w:type="paragraph" w:customStyle="1" w:styleId="E11E2BFE59504D589C088325D85C3306">
    <w:name w:val="E11E2BFE59504D589C088325D85C3306"/>
  </w:style>
  <w:style w:type="paragraph" w:customStyle="1" w:styleId="3129C6D815F74A719F0746E6A5F9FB3F">
    <w:name w:val="3129C6D815F74A719F0746E6A5F9FB3F"/>
  </w:style>
  <w:style w:type="paragraph" w:customStyle="1" w:styleId="9DFAF7D882534D5F82DCBAD80C13EC50">
    <w:name w:val="9DFAF7D882534D5F82DCBAD80C13EC50"/>
  </w:style>
  <w:style w:type="paragraph" w:customStyle="1" w:styleId="8525A5DBBFC54BCD8EFB32F171028BE7">
    <w:name w:val="8525A5DBBFC54BCD8EFB32F171028BE7"/>
  </w:style>
  <w:style w:type="paragraph" w:customStyle="1" w:styleId="3E77661453724974B54BF64CBB4DDE49">
    <w:name w:val="3E77661453724974B54BF64CBB4DDE49"/>
  </w:style>
  <w:style w:type="paragraph" w:customStyle="1" w:styleId="BA26FE5327484B5990C8993BEF4407FC">
    <w:name w:val="BA26FE5327484B5990C8993BEF4407FC"/>
  </w:style>
  <w:style w:type="paragraph" w:customStyle="1" w:styleId="7082380EAA394C1AA0F4537EFA874567">
    <w:name w:val="7082380EAA394C1AA0F4537EFA874567"/>
  </w:style>
  <w:style w:type="paragraph" w:customStyle="1" w:styleId="12636B36123A472FAB242A05307582B4">
    <w:name w:val="12636B36123A472FAB242A05307582B4"/>
  </w:style>
  <w:style w:type="paragraph" w:customStyle="1" w:styleId="5BD43F2F4A3740209B5C41F0CDFC1B84">
    <w:name w:val="5BD43F2F4A3740209B5C41F0CDFC1B84"/>
  </w:style>
  <w:style w:type="paragraph" w:customStyle="1" w:styleId="84957A24BB5E4186A59D2C0FE6F13710">
    <w:name w:val="84957A24BB5E4186A59D2C0FE6F13710"/>
  </w:style>
  <w:style w:type="paragraph" w:customStyle="1" w:styleId="D2559EC99D5643BFAD4940B00057C383">
    <w:name w:val="D2559EC99D5643BFAD4940B00057C383"/>
  </w:style>
  <w:style w:type="paragraph" w:customStyle="1" w:styleId="B63AE6E4C77141F5AA37C157C80AB498">
    <w:name w:val="B63AE6E4C77141F5AA37C157C80AB498"/>
  </w:style>
  <w:style w:type="paragraph" w:customStyle="1" w:styleId="D55B814C892B4B6FA71F375190E11D4D">
    <w:name w:val="D55B814C892B4B6FA71F375190E11D4D"/>
  </w:style>
  <w:style w:type="paragraph" w:customStyle="1" w:styleId="19F6C6AE52C640E5A57F38B8398152AC">
    <w:name w:val="19F6C6AE52C640E5A57F38B8398152AC"/>
  </w:style>
  <w:style w:type="paragraph" w:customStyle="1" w:styleId="EB8ADB8DA4594A89B20569BC701E0A91">
    <w:name w:val="EB8ADB8DA4594A89B20569BC701E0A91"/>
  </w:style>
  <w:style w:type="paragraph" w:customStyle="1" w:styleId="B1C554C57B7F4F43A403041DBA07D84D">
    <w:name w:val="B1C554C57B7F4F43A403041DBA07D84D"/>
  </w:style>
  <w:style w:type="paragraph" w:customStyle="1" w:styleId="9022BFBD9BCF407BA9360911E2511C6B">
    <w:name w:val="9022BFBD9BCF407BA9360911E2511C6B"/>
  </w:style>
  <w:style w:type="paragraph" w:customStyle="1" w:styleId="43CF194032194A72878F8B50635180E8">
    <w:name w:val="43CF194032194A72878F8B50635180E8"/>
  </w:style>
  <w:style w:type="paragraph" w:customStyle="1" w:styleId="3625C685473E457F8F460F71FE3479FF">
    <w:name w:val="3625C685473E457F8F460F71FE3479FF"/>
  </w:style>
  <w:style w:type="paragraph" w:customStyle="1" w:styleId="D6C3AE6D88F345409BFB05D3FAB39C24">
    <w:name w:val="D6C3AE6D88F345409BFB05D3FAB39C24"/>
  </w:style>
  <w:style w:type="paragraph" w:customStyle="1" w:styleId="2908214201844C249361613788BBB20F">
    <w:name w:val="2908214201844C249361613788BBB20F"/>
  </w:style>
  <w:style w:type="paragraph" w:customStyle="1" w:styleId="9C8A308482D146C2BA02A4A2AEE3D7DA">
    <w:name w:val="9C8A308482D146C2BA02A4A2AEE3D7DA"/>
  </w:style>
  <w:style w:type="paragraph" w:customStyle="1" w:styleId="26C0B13E838041348E9A8F8590E79A74">
    <w:name w:val="26C0B13E838041348E9A8F8590E79A74"/>
  </w:style>
  <w:style w:type="paragraph" w:customStyle="1" w:styleId="3F8FEAF352D34E3D9B189C2591B0478E">
    <w:name w:val="3F8FEAF352D34E3D9B189C2591B0478E"/>
  </w:style>
  <w:style w:type="paragraph" w:customStyle="1" w:styleId="80B2A66B71164B61A23B22FC8A0C5665">
    <w:name w:val="80B2A66B71164B61A23B22FC8A0C5665"/>
  </w:style>
  <w:style w:type="paragraph" w:customStyle="1" w:styleId="092974EC4B3B4DD2BF718CB2110EC35C">
    <w:name w:val="092974EC4B3B4DD2BF718CB2110EC35C"/>
  </w:style>
  <w:style w:type="paragraph" w:customStyle="1" w:styleId="110B8AD577F549E6A793B67C48CAEC9A">
    <w:name w:val="110B8AD577F549E6A793B67C48CAEC9A"/>
  </w:style>
  <w:style w:type="paragraph" w:customStyle="1" w:styleId="49B1E1E6C4B84CFFB6CC5BC0095786EF">
    <w:name w:val="49B1E1E6C4B84CFFB6CC5BC0095786EF"/>
  </w:style>
  <w:style w:type="paragraph" w:customStyle="1" w:styleId="D33DA04060BA4300B1E34EF7FCF269B1">
    <w:name w:val="D33DA04060BA4300B1E34EF7FCF269B1"/>
  </w:style>
  <w:style w:type="paragraph" w:customStyle="1" w:styleId="08E779A7277040EC976740AF17138484">
    <w:name w:val="08E779A7277040EC976740AF17138484"/>
  </w:style>
  <w:style w:type="paragraph" w:customStyle="1" w:styleId="89696097B6034C779FDB4CADE98AB9F3">
    <w:name w:val="89696097B6034C779FDB4CADE98AB9F3"/>
  </w:style>
  <w:style w:type="paragraph" w:customStyle="1" w:styleId="D30551C743284431AABB0775DF333F3F">
    <w:name w:val="D30551C743284431AABB0775DF333F3F"/>
  </w:style>
  <w:style w:type="paragraph" w:customStyle="1" w:styleId="286133B4BF1C4275B97117E505B93152">
    <w:name w:val="286133B4BF1C4275B97117E505B93152"/>
  </w:style>
  <w:style w:type="paragraph" w:customStyle="1" w:styleId="6ED6A294260A4F20ABA5E15BFA3BFDFC">
    <w:name w:val="6ED6A294260A4F20ABA5E15BFA3BFDFC"/>
  </w:style>
  <w:style w:type="paragraph" w:customStyle="1" w:styleId="0D1118142D8F4629AB8A539FF7C1951A">
    <w:name w:val="0D1118142D8F4629AB8A539FF7C1951A"/>
  </w:style>
  <w:style w:type="paragraph" w:customStyle="1" w:styleId="9823D283D69E498F88EB3ED4A82A10C1">
    <w:name w:val="9823D283D69E498F88EB3ED4A82A10C1"/>
  </w:style>
  <w:style w:type="paragraph" w:customStyle="1" w:styleId="5C40AF7C69B742CC94A04371EBF8FD34">
    <w:name w:val="5C40AF7C69B742CC94A04371EBF8FD34"/>
  </w:style>
  <w:style w:type="paragraph" w:customStyle="1" w:styleId="8AA460DFADB84352BC91764F088B1B89">
    <w:name w:val="8AA460DFADB84352BC91764F088B1B89"/>
  </w:style>
  <w:style w:type="paragraph" w:customStyle="1" w:styleId="37137B723B18471AABD7D0DC8BA6A75E">
    <w:name w:val="37137B723B18471AABD7D0DC8BA6A75E"/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AE4CCD7F48954042BF4EA8C29934D01F">
    <w:name w:val="AE4CCD7F48954042BF4EA8C29934D01F"/>
  </w:style>
  <w:style w:type="paragraph" w:customStyle="1" w:styleId="31E094C49FB9449B993782546E351446">
    <w:name w:val="31E094C49FB9449B993782546E351446"/>
  </w:style>
  <w:style w:type="paragraph" w:customStyle="1" w:styleId="41116095616046D8988D1279B8839086">
    <w:name w:val="41116095616046D8988D1279B8839086"/>
  </w:style>
  <w:style w:type="paragraph" w:customStyle="1" w:styleId="1791A3FE122D4B50A4980299F9F45F66">
    <w:name w:val="1791A3FE122D4B50A4980299F9F45F66"/>
  </w:style>
  <w:style w:type="paragraph" w:customStyle="1" w:styleId="11A846F616154B1F991EE89508455B67">
    <w:name w:val="11A846F616154B1F991EE89508455B67"/>
  </w:style>
  <w:style w:type="paragraph" w:customStyle="1" w:styleId="9D121D40A440417BA3BD3D1B0A048E30">
    <w:name w:val="9D121D40A440417BA3BD3D1B0A048E30"/>
  </w:style>
  <w:style w:type="paragraph" w:customStyle="1" w:styleId="43401B6B380143619282E0C0E75446B9">
    <w:name w:val="43401B6B380143619282E0C0E75446B9"/>
  </w:style>
  <w:style w:type="paragraph" w:customStyle="1" w:styleId="42B3529AF72B463790BB0842EF238956">
    <w:name w:val="42B3529AF72B463790BB0842EF238956"/>
  </w:style>
  <w:style w:type="paragraph" w:customStyle="1" w:styleId="0C2D2F791C22484289903CFFD2C98D83">
    <w:name w:val="0C2D2F791C22484289903CFFD2C98D83"/>
  </w:style>
  <w:style w:type="paragraph" w:customStyle="1" w:styleId="D3536A4AAF3B4E3391ACECE14C20FDFB">
    <w:name w:val="D3536A4AAF3B4E3391ACECE14C20FDFB"/>
  </w:style>
  <w:style w:type="paragraph" w:customStyle="1" w:styleId="EDC5F46E04EF44ED8241A4C63F61CDEE">
    <w:name w:val="EDC5F46E04EF44ED8241A4C63F61CDEE"/>
  </w:style>
  <w:style w:type="paragraph" w:customStyle="1" w:styleId="1FA828E4E7274E7D92E3848E957B3004">
    <w:name w:val="1FA828E4E7274E7D92E3848E957B3004"/>
  </w:style>
  <w:style w:type="paragraph" w:customStyle="1" w:styleId="5E56426BEA4546A0B37E1F7AAC68001C">
    <w:name w:val="5E56426BEA4546A0B37E1F7AAC68001C"/>
  </w:style>
  <w:style w:type="paragraph" w:customStyle="1" w:styleId="ADF9B3D6BC664C4D82A5DC6781A56738">
    <w:name w:val="ADF9B3D6BC664C4D82A5DC6781A56738"/>
  </w:style>
  <w:style w:type="paragraph" w:customStyle="1" w:styleId="2777EB64BAEC4B20847BC29A2DE00966">
    <w:name w:val="2777EB64BAEC4B20847BC29A2DE00966"/>
  </w:style>
  <w:style w:type="paragraph" w:customStyle="1" w:styleId="8ACC69763D254163A21D0CFBE4E7EC7A">
    <w:name w:val="8ACC69763D254163A21D0CFBE4E7EC7A"/>
  </w:style>
  <w:style w:type="paragraph" w:customStyle="1" w:styleId="2254C85758324FDABC31E345772C619F">
    <w:name w:val="2254C85758324FDABC31E345772C619F"/>
  </w:style>
  <w:style w:type="paragraph" w:customStyle="1" w:styleId="E45C01AF2308409D82A40A2B35B5F002">
    <w:name w:val="E45C01AF2308409D82A40A2B35B5F002"/>
  </w:style>
  <w:style w:type="paragraph" w:customStyle="1" w:styleId="9C8189F17CA045B8A9C2BCFA581E060A">
    <w:name w:val="9C8189F17CA045B8A9C2BCFA581E060A"/>
  </w:style>
  <w:style w:type="paragraph" w:customStyle="1" w:styleId="CEBA43304A084B87A5927513B5FFA624">
    <w:name w:val="CEBA43304A084B87A5927513B5FFA624"/>
  </w:style>
  <w:style w:type="paragraph" w:customStyle="1" w:styleId="086B41F2F8924316A9F69703750CC862">
    <w:name w:val="086B41F2F8924316A9F69703750CC862"/>
  </w:style>
  <w:style w:type="paragraph" w:customStyle="1" w:styleId="9239C7AC3D084FE0B24CE4A02547617A">
    <w:name w:val="9239C7AC3D084FE0B24CE4A02547617A"/>
  </w:style>
  <w:style w:type="paragraph" w:customStyle="1" w:styleId="6B1DD64058E24F7788F003A3B0AE6763">
    <w:name w:val="6B1DD64058E24F7788F003A3B0AE6763"/>
  </w:style>
  <w:style w:type="paragraph" w:customStyle="1" w:styleId="4675874C67AC48ED8BAD3B03E301589B">
    <w:name w:val="4675874C67AC48ED8BAD3B03E301589B"/>
  </w:style>
  <w:style w:type="paragraph" w:customStyle="1" w:styleId="07288C5AB0D64950BCFC3584294D42F3">
    <w:name w:val="07288C5AB0D64950BCFC3584294D42F3"/>
  </w:style>
  <w:style w:type="paragraph" w:customStyle="1" w:styleId="011802193BC74D1A81F5BEA1A9749638">
    <w:name w:val="011802193BC74D1A81F5BEA1A9749638"/>
  </w:style>
  <w:style w:type="paragraph" w:customStyle="1" w:styleId="A6D80F04D098434EB046D24E621D1C7C">
    <w:name w:val="A6D80F04D098434EB046D24E621D1C7C"/>
  </w:style>
  <w:style w:type="paragraph" w:customStyle="1" w:styleId="06EFE4ABE40B477F92FED8925517FE21">
    <w:name w:val="06EFE4ABE40B477F92FED8925517FE21"/>
  </w:style>
  <w:style w:type="paragraph" w:customStyle="1" w:styleId="067470D1C94B4FF3B9916DA3D4623971">
    <w:name w:val="067470D1C94B4FF3B9916DA3D4623971"/>
  </w:style>
  <w:style w:type="paragraph" w:customStyle="1" w:styleId="28A6F04234B944C8A7465C211C6B957F">
    <w:name w:val="28A6F04234B944C8A7465C211C6B957F"/>
  </w:style>
  <w:style w:type="paragraph" w:customStyle="1" w:styleId="611BF267F1BF4265A510F50B3577DDE9">
    <w:name w:val="611BF267F1BF4265A510F50B3577DDE9"/>
  </w:style>
  <w:style w:type="paragraph" w:customStyle="1" w:styleId="BBB78FBD8B194C06A885349977FBFF3E">
    <w:name w:val="BBB78FBD8B194C06A885349977FBFF3E"/>
  </w:style>
  <w:style w:type="paragraph" w:customStyle="1" w:styleId="01958B1B3D604681AFEA746417F7B46B">
    <w:name w:val="01958B1B3D604681AFEA746417F7B46B"/>
  </w:style>
  <w:style w:type="paragraph" w:customStyle="1" w:styleId="19061DB897E1438D9F0549B788C8908D">
    <w:name w:val="19061DB897E1438D9F0549B788C8908D"/>
  </w:style>
  <w:style w:type="paragraph" w:customStyle="1" w:styleId="E4232A9FE52546F383A8E51953F4C846">
    <w:name w:val="E4232A9FE52546F383A8E51953F4C846"/>
  </w:style>
  <w:style w:type="paragraph" w:customStyle="1" w:styleId="988346BDB0F14B97AA2D8817117E47AA">
    <w:name w:val="988346BDB0F14B97AA2D8817117E47AA"/>
  </w:style>
  <w:style w:type="paragraph" w:customStyle="1" w:styleId="5FAFC41E8FF54841A28FCF799F9C40FE">
    <w:name w:val="5FAFC41E8FF54841A28FCF799F9C40FE"/>
  </w:style>
  <w:style w:type="paragraph" w:customStyle="1" w:styleId="95E2F14E3FCB41EBB03C80E297DD9C5F">
    <w:name w:val="95E2F14E3FCB41EBB03C80E297DD9C5F"/>
  </w:style>
  <w:style w:type="paragraph" w:customStyle="1" w:styleId="3A22A934DD5745ADBBD399E35C04E0D1">
    <w:name w:val="3A22A934DD5745ADBBD399E35C04E0D1"/>
  </w:style>
  <w:style w:type="paragraph" w:customStyle="1" w:styleId="2CC8FF0D60674E54AF7AE70C405AD634">
    <w:name w:val="2CC8FF0D60674E54AF7AE70C405AD634"/>
  </w:style>
  <w:style w:type="paragraph" w:customStyle="1" w:styleId="BC4EAAA00373404DAD058C4F7256BA85">
    <w:name w:val="BC4EAAA00373404DAD058C4F7256BA85"/>
  </w:style>
  <w:style w:type="paragraph" w:customStyle="1" w:styleId="E65D6FE77C0E4DE7A0794C9E23DC7782">
    <w:name w:val="E65D6FE77C0E4DE7A0794C9E23DC7782"/>
  </w:style>
  <w:style w:type="paragraph" w:customStyle="1" w:styleId="1FB07659E70A4FE6B691D2305C73EEFC">
    <w:name w:val="1FB07659E70A4FE6B691D2305C73EEFC"/>
  </w:style>
  <w:style w:type="paragraph" w:customStyle="1" w:styleId="79E61353B95B4D0A8EE156D9AB8A3F67">
    <w:name w:val="79E61353B95B4D0A8EE156D9AB8A3F67"/>
  </w:style>
  <w:style w:type="paragraph" w:customStyle="1" w:styleId="F215C044618647E78AA9008C333252A0">
    <w:name w:val="F215C044618647E78AA9008C333252A0"/>
  </w:style>
  <w:style w:type="paragraph" w:customStyle="1" w:styleId="993C5D48B58B48E78188147B2489D31B">
    <w:name w:val="993C5D48B58B48E78188147B2489D31B"/>
  </w:style>
  <w:style w:type="paragraph" w:customStyle="1" w:styleId="42C59A1729754E619767341465A50461">
    <w:name w:val="42C59A1729754E619767341465A50461"/>
  </w:style>
  <w:style w:type="paragraph" w:customStyle="1" w:styleId="2D20DE2B702E4774A38EF3E039317BB5">
    <w:name w:val="2D20DE2B702E4774A38EF3E039317BB5"/>
  </w:style>
  <w:style w:type="paragraph" w:customStyle="1" w:styleId="94745FA6D0AB4F8E9C9A0083D365BB49">
    <w:name w:val="94745FA6D0AB4F8E9C9A0083D365BB49"/>
  </w:style>
  <w:style w:type="paragraph" w:customStyle="1" w:styleId="DF7CBE786CDD4BA69FC6DB93C39C2BB9">
    <w:name w:val="DF7CBE786CDD4BA69FC6DB93C39C2BB9"/>
  </w:style>
  <w:style w:type="paragraph" w:customStyle="1" w:styleId="B523AB9A8242418D9DD337400D680AD8">
    <w:name w:val="B523AB9A8242418D9DD337400D680AD8"/>
  </w:style>
  <w:style w:type="paragraph" w:customStyle="1" w:styleId="D008387A5A444024AF919137436AF071">
    <w:name w:val="D008387A5A444024AF919137436AF071"/>
  </w:style>
  <w:style w:type="paragraph" w:customStyle="1" w:styleId="F350F3559C7D4FA8B78DBEF9B88CDB97">
    <w:name w:val="F350F3559C7D4FA8B78DBEF9B88CDB97"/>
  </w:style>
  <w:style w:type="paragraph" w:customStyle="1" w:styleId="66032E9CC645426CA6999B80DC2C5976">
    <w:name w:val="66032E9CC645426CA6999B80DC2C5976"/>
  </w:style>
  <w:style w:type="paragraph" w:customStyle="1" w:styleId="6EA93C54B8C844C3A3C5687775B891D8">
    <w:name w:val="6EA93C54B8C844C3A3C5687775B891D8"/>
  </w:style>
  <w:style w:type="paragraph" w:customStyle="1" w:styleId="2CD5D71122B348989AABE7B904B6163A">
    <w:name w:val="2CD5D71122B348989AABE7B904B6163A"/>
  </w:style>
  <w:style w:type="paragraph" w:customStyle="1" w:styleId="33FA2D6DD6284D6FB5DBE999422DE91A">
    <w:name w:val="33FA2D6DD6284D6FB5DBE999422DE91A"/>
  </w:style>
  <w:style w:type="paragraph" w:customStyle="1" w:styleId="83D783BD18B34DCC9922105430103F0A">
    <w:name w:val="83D783BD18B34DCC9922105430103F0A"/>
  </w:style>
  <w:style w:type="paragraph" w:customStyle="1" w:styleId="EC172A910967401893457BC4B450F92F">
    <w:name w:val="EC172A910967401893457BC4B450F92F"/>
  </w:style>
  <w:style w:type="paragraph" w:customStyle="1" w:styleId="5F3328D74C554459B2B293EC34930D86">
    <w:name w:val="5F3328D74C554459B2B293EC34930D86"/>
  </w:style>
  <w:style w:type="paragraph" w:customStyle="1" w:styleId="C750354785F344DF96AAD830093F8206">
    <w:name w:val="C750354785F344DF96AAD830093F8206"/>
  </w:style>
  <w:style w:type="paragraph" w:customStyle="1" w:styleId="E877E6A3D5D34F2DAABA87324DA0E461">
    <w:name w:val="E877E6A3D5D34F2DAABA87324DA0E461"/>
  </w:style>
  <w:style w:type="paragraph" w:customStyle="1" w:styleId="034A4CD508D24868BCD2EADC892D876B">
    <w:name w:val="034A4CD508D24868BCD2EADC892D876B"/>
    <w:rsid w:val="0090599E"/>
  </w:style>
  <w:style w:type="paragraph" w:customStyle="1" w:styleId="3DF2943CC3984AB7934B8A4C810B71E6">
    <w:name w:val="3DF2943CC3984AB7934B8A4C810B71E6"/>
    <w:rsid w:val="0090599E"/>
  </w:style>
  <w:style w:type="paragraph" w:customStyle="1" w:styleId="60B6AFB066A649CF81FF5F96CE210406">
    <w:name w:val="60B6AFB066A649CF81FF5F96CE210406"/>
    <w:rsid w:val="0090599E"/>
  </w:style>
  <w:style w:type="paragraph" w:customStyle="1" w:styleId="F86BA15D59544663AD29E7642B961AC4">
    <w:name w:val="F86BA15D59544663AD29E7642B961AC4"/>
    <w:rsid w:val="00905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CRISTINA COMESAÑA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5BA7F4-CB77-4E79-9DF5-21B2039B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comunicación de proyectos.dotx</Template>
  <TotalTime>63</TotalTime>
  <Pages>3</Pages>
  <Words>146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bRENDA CASTRO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daw104</dc:creator>
  <cp:keywords>INDICE:</cp:keywords>
  <cp:lastModifiedBy>daw104@ACARBALLEIRA.LOCAL</cp:lastModifiedBy>
  <cp:revision>1</cp:revision>
  <dcterms:created xsi:type="dcterms:W3CDTF">2024-03-15T08:33:00Z</dcterms:created>
  <dcterms:modified xsi:type="dcterms:W3CDTF">2024-03-15T09:36:00Z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